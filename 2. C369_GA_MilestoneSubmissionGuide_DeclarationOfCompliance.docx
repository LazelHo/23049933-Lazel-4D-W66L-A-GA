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274EBBB5" w:rsidR="00B47D59" w:rsidRPr="00922CB2" w:rsidRDefault="00DF1F93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23049933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6DAF46BD" w:rsidR="00B47D59" w:rsidRPr="00922CB2" w:rsidRDefault="00DF1F93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Yao Ming Lazel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54699443" w:rsidR="00B47D59" w:rsidRPr="00922CB2" w:rsidRDefault="00DF1F93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4D-W66L-A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4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2B27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1534" w:dyaOrig="994" w14:anchorId="2CCE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49.8pt" o:ole="">
                  <v:imagedata r:id="rId15" o:title=""/>
                </v:shape>
                <o:OLEObject Type="Embed" ProgID="Acrobat.Document.DC" ShapeID="_x0000_i1025" DrawAspect="Icon" ObjectID="_1777351692" r:id="rId16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8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19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D1A4" w14:textId="77777777" w:rsidR="00952ECB" w:rsidRDefault="00952ECB" w:rsidP="00785CBA">
      <w:r>
        <w:separator/>
      </w:r>
    </w:p>
  </w:endnote>
  <w:endnote w:type="continuationSeparator" w:id="0">
    <w:p w14:paraId="760DF755" w14:textId="77777777" w:rsidR="00952ECB" w:rsidRDefault="00952ECB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8682" w14:textId="77777777" w:rsidR="00952ECB" w:rsidRDefault="00952ECB" w:rsidP="00785CBA">
      <w:r>
        <w:separator/>
      </w:r>
    </w:p>
  </w:footnote>
  <w:footnote w:type="continuationSeparator" w:id="0">
    <w:p w14:paraId="330876F9" w14:textId="77777777" w:rsidR="00952ECB" w:rsidRDefault="00952ECB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1685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1466"/>
    <w:rsid w:val="003054F9"/>
    <w:rsid w:val="0031048E"/>
    <w:rsid w:val="00311CD4"/>
    <w:rsid w:val="00311DE7"/>
    <w:rsid w:val="00316831"/>
    <w:rsid w:val="00316AE7"/>
    <w:rsid w:val="00317799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1F93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A7BC3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myrp.sharepoint.com/sites/StudentHandbook/SitePages/assessment_rules_and_regulations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rp.sharepoint.com/sites/StudentHandbook/SitePages/assessment_rules_and_regulation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customXml/itemProps3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</Template>
  <TotalTime>2</TotalTime>
  <Pages>5</Pages>
  <Words>642</Words>
  <Characters>3664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Bura bura</cp:lastModifiedBy>
  <cp:revision>2</cp:revision>
  <dcterms:created xsi:type="dcterms:W3CDTF">2024-05-16T00:02:00Z</dcterms:created>
  <dcterms:modified xsi:type="dcterms:W3CDTF">2024-05-16T00:02:00Z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